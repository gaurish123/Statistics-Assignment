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32950806"/>
        <w:docPartObj>
          <w:docPartGallery w:val="Cover Pages"/>
          <w:docPartUnique/>
        </w:docPartObj>
      </w:sdtPr>
      <w:sdtEndPr>
        <w:rPr>
          <w:b/>
          <w:bCs/>
          <w:smallCaps/>
          <w:sz w:val="22"/>
          <w:szCs w:val="22"/>
        </w:rPr>
      </w:sdtEndPr>
      <w:sdtContent>
        <w:p w14:paraId="7CC0E267" w14:textId="7669098F" w:rsidR="00EE6EEB" w:rsidRDefault="00EE6EEB"/>
        <w:p w14:paraId="76DCC09F" w14:textId="48F01093" w:rsidR="00EE6EEB" w:rsidRDefault="00B974BF">
          <w:pPr>
            <w:rPr>
              <w:rFonts w:asciiTheme="majorHAnsi" w:hAnsiTheme="majorHAnsi" w:cs="Times New Roman"/>
              <w:bCs/>
              <w:smallCaps/>
              <w:sz w:val="22"/>
              <w:szCs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5E521CB" wp14:editId="14BA44D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1565275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334510" cy="1310005"/>
                    <wp:effectExtent l="0" t="0" r="0" b="0"/>
                    <wp:wrapSquare wrapText="bothSides"/>
                    <wp:docPr id="2" name="Text Box 1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334510" cy="13100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47B8DA" w14:textId="545824D9" w:rsidR="00EE6EEB" w:rsidRDefault="00EE6EE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Advanced Analytics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68B899D" w14:textId="188559A3" w:rsidR="00EE6EEB" w:rsidRDefault="00EE6EE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Assignment - 2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22B4725" w14:textId="719A20EF" w:rsidR="00EE6EEB" w:rsidRDefault="00EE6EE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Karthick RaJA S – ( 14596)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5E521C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41.3pt;height:103.15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" filled="f" stroked="f" strokeweight=".5pt">
                    <v:textbox style="mso-fit-shape-to-text:t" inset="0,0,0,0">
                      <w:txbxContent>
                        <w:p w14:paraId="7C47B8DA" w14:textId="545824D9" w:rsidR="00EE6EEB" w:rsidRDefault="00EE6EEB">
                          <w:pPr>
                            <w:pStyle w:val="NoSpacing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Advanced Analytics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68B899D" w14:textId="188559A3" w:rsidR="00EE6EEB" w:rsidRDefault="00EE6EE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Assignment - 2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22B4725" w14:textId="719A20EF" w:rsidR="00EE6EEB" w:rsidRDefault="00EE6EE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Karthick RaJA S – ( 14596)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414C91" wp14:editId="71E9492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0550" cy="982345"/>
                    <wp:effectExtent l="0" t="0" r="0" b="0"/>
                    <wp:wrapNone/>
                    <wp:docPr id="1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0550" cy="9823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8EB5134" w14:textId="306DAECA" w:rsidR="00EE6EEB" w:rsidRDefault="00EE6EE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D414C91" id="Rectangle 132" o:spid="_x0000_s1027" style="position:absolute;margin-left:-4.7pt;margin-top:0;width:46.5pt;height:77.3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8EB5134" w14:textId="306DAECA" w:rsidR="00EE6EEB" w:rsidRDefault="00EE6EE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EE6EEB">
            <w:rPr>
              <w:b/>
              <w:bCs/>
              <w:smallCaps/>
              <w:sz w:val="22"/>
              <w:szCs w:val="22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374C421B" w14:textId="2B4E5341" w:rsidR="009B201F" w:rsidRPr="002E70E9" w:rsidRDefault="009B201F" w:rsidP="009B201F">
      <w:pPr>
        <w:pStyle w:val="TOCTitle"/>
      </w:pPr>
      <w:r w:rsidRPr="002E70E9">
        <w:lastRenderedPageBreak/>
        <w:t>TABLE OF CONTENTS</w:t>
      </w:r>
    </w:p>
    <w:p w14:paraId="0390E5DF" w14:textId="414E0CA1" w:rsidR="009B201F" w:rsidRPr="009B201F" w:rsidRDefault="009467D5" w:rsidP="009B201F">
      <w:pPr>
        <w:pStyle w:val="Level1"/>
      </w:pPr>
      <w:r>
        <w:rPr>
          <w:webHidden/>
        </w:rPr>
        <w:t>Data ANalysis</w:t>
      </w:r>
      <w:r w:rsidR="00417E2B">
        <w:rPr>
          <w:webHidden/>
        </w:rPr>
        <w:tab/>
      </w:r>
    </w:p>
    <w:p w14:paraId="68CF4A3E" w14:textId="2934E8EC" w:rsidR="009B201F" w:rsidRPr="009B201F" w:rsidRDefault="00EE6EEB" w:rsidP="009B201F">
      <w:pPr>
        <w:pStyle w:val="Level2"/>
      </w:pPr>
      <w:r w:rsidRPr="00EE6EEB">
        <w:rPr>
          <w:b w:val="0"/>
          <w:webHidden/>
        </w:rPr>
        <w:t>EDA</w:t>
      </w:r>
      <w:r w:rsidR="00417E2B">
        <w:rPr>
          <w:webHidden/>
        </w:rPr>
        <w:tab/>
      </w:r>
    </w:p>
    <w:p w14:paraId="73600922" w14:textId="3F25537A" w:rsidR="009B201F" w:rsidRPr="009B201F" w:rsidRDefault="00EE6EEB" w:rsidP="009B201F">
      <w:pPr>
        <w:pStyle w:val="Level3"/>
      </w:pPr>
      <w:r>
        <w:rPr>
          <w:webHidden/>
        </w:rPr>
        <w:t>Visualization</w:t>
      </w:r>
    </w:p>
    <w:p w14:paraId="76E51009" w14:textId="77777777" w:rsidR="00EE6EEB" w:rsidRDefault="00EE6EEB" w:rsidP="009B201F">
      <w:pPr>
        <w:pStyle w:val="Level3"/>
        <w:rPr>
          <w:webHidden/>
        </w:rPr>
      </w:pPr>
      <w:r>
        <w:rPr>
          <w:webHidden/>
        </w:rPr>
        <w:t>Missing Value</w:t>
      </w:r>
    </w:p>
    <w:p w14:paraId="464B4AAC" w14:textId="18EE33FF" w:rsidR="009B201F" w:rsidRPr="009B201F" w:rsidRDefault="00EE6EEB" w:rsidP="009B201F">
      <w:pPr>
        <w:pStyle w:val="Level3"/>
      </w:pPr>
      <w:r>
        <w:rPr>
          <w:webHidden/>
        </w:rPr>
        <w:t>Feature Engineering</w:t>
      </w:r>
      <w:r w:rsidR="00971AA1">
        <w:rPr>
          <w:webHidden/>
        </w:rPr>
        <w:tab/>
      </w:r>
    </w:p>
    <w:p w14:paraId="1C3820D9" w14:textId="583C9EB1" w:rsidR="009B201F" w:rsidRPr="009B201F" w:rsidRDefault="009467D5" w:rsidP="009B201F">
      <w:pPr>
        <w:pStyle w:val="Level1"/>
      </w:pPr>
      <w:r>
        <w:rPr>
          <w:webHidden/>
        </w:rPr>
        <w:t>Feature Selection</w:t>
      </w:r>
      <w:r w:rsidR="00971AA1">
        <w:rPr>
          <w:webHidden/>
        </w:rPr>
        <w:tab/>
      </w:r>
    </w:p>
    <w:p w14:paraId="3050D46A" w14:textId="364CA771" w:rsidR="009B201F" w:rsidRPr="00EE6EEB" w:rsidRDefault="00EE6EEB" w:rsidP="009B201F">
      <w:pPr>
        <w:pStyle w:val="Level2"/>
        <w:rPr>
          <w:b w:val="0"/>
        </w:rPr>
      </w:pPr>
      <w:r w:rsidRPr="00EE6EEB">
        <w:rPr>
          <w:b w:val="0"/>
          <w:webHidden/>
        </w:rPr>
        <w:t>Performance Measures</w:t>
      </w:r>
      <w:r w:rsidR="00971AA1" w:rsidRPr="00EE6EEB">
        <w:rPr>
          <w:b w:val="0"/>
          <w:webHidden/>
        </w:rPr>
        <w:tab/>
      </w:r>
    </w:p>
    <w:p w14:paraId="27F1A719" w14:textId="248B96CA" w:rsidR="009B201F" w:rsidRPr="00EE6EEB" w:rsidRDefault="00EE6EEB" w:rsidP="009B201F">
      <w:pPr>
        <w:pStyle w:val="Level2"/>
        <w:rPr>
          <w:b w:val="0"/>
        </w:rPr>
      </w:pPr>
      <w:r w:rsidRPr="00EE6EEB">
        <w:rPr>
          <w:b w:val="0"/>
          <w:webHidden/>
        </w:rPr>
        <w:t>Backward Elimination</w:t>
      </w:r>
      <w:r w:rsidR="00971AA1" w:rsidRPr="00EE6EEB">
        <w:rPr>
          <w:b w:val="0"/>
          <w:webHidden/>
        </w:rPr>
        <w:tab/>
      </w:r>
    </w:p>
    <w:p w14:paraId="7CA43395" w14:textId="61BBD816" w:rsidR="009B201F" w:rsidRPr="009B201F" w:rsidRDefault="00EE6EEB" w:rsidP="009B201F">
      <w:pPr>
        <w:pStyle w:val="Level3"/>
      </w:pPr>
      <w:r w:rsidRPr="00EE6EEB">
        <w:rPr>
          <w:webHidden/>
        </w:rPr>
        <w:t>Random Forest – Information G</w:t>
      </w:r>
      <w:r>
        <w:rPr>
          <w:webHidden/>
        </w:rPr>
        <w:t>ain</w:t>
      </w:r>
      <w:r w:rsidR="00971AA1">
        <w:rPr>
          <w:webHidden/>
        </w:rPr>
        <w:tab/>
      </w:r>
    </w:p>
    <w:p w14:paraId="684C4FED" w14:textId="25E71E1D" w:rsidR="009B201F" w:rsidRPr="009B201F" w:rsidRDefault="009467D5" w:rsidP="009B201F">
      <w:pPr>
        <w:pStyle w:val="Level1"/>
      </w:pPr>
      <w:r>
        <w:rPr>
          <w:webHidden/>
        </w:rPr>
        <w:t>Logistic Regression</w:t>
      </w:r>
      <w:r w:rsidR="00971AA1">
        <w:rPr>
          <w:webHidden/>
        </w:rPr>
        <w:tab/>
      </w:r>
    </w:p>
    <w:p w14:paraId="52A32CE2" w14:textId="6CA9EF8F" w:rsidR="009B201F" w:rsidRPr="00EE6EEB" w:rsidRDefault="00EE6EEB" w:rsidP="009B201F">
      <w:pPr>
        <w:pStyle w:val="Level2"/>
        <w:rPr>
          <w:b w:val="0"/>
        </w:rPr>
      </w:pPr>
      <w:r w:rsidRPr="00EE6EEB">
        <w:rPr>
          <w:b w:val="0"/>
          <w:webHidden/>
        </w:rPr>
        <w:t>Model Explanation</w:t>
      </w:r>
      <w:r w:rsidR="00971AA1" w:rsidRPr="00EE6EEB">
        <w:rPr>
          <w:b w:val="0"/>
          <w:webHidden/>
        </w:rPr>
        <w:tab/>
      </w:r>
    </w:p>
    <w:p w14:paraId="58FDC89F" w14:textId="4A5AF661" w:rsidR="009B201F" w:rsidRPr="00EE6EEB" w:rsidRDefault="00EE6EEB" w:rsidP="009B201F">
      <w:pPr>
        <w:pStyle w:val="Level2"/>
        <w:rPr>
          <w:b w:val="0"/>
        </w:rPr>
      </w:pPr>
      <w:r w:rsidRPr="00EE6EEB">
        <w:rPr>
          <w:b w:val="0"/>
          <w:webHidden/>
        </w:rPr>
        <w:t>Cross validation</w:t>
      </w:r>
      <w:r w:rsidR="00971AA1" w:rsidRPr="00EE6EEB">
        <w:rPr>
          <w:b w:val="0"/>
          <w:webHidden/>
        </w:rPr>
        <w:tab/>
      </w:r>
    </w:p>
    <w:p w14:paraId="1B065288" w14:textId="5CC5D173" w:rsidR="009B201F" w:rsidRPr="009B201F" w:rsidRDefault="00EE6EEB" w:rsidP="009B201F">
      <w:pPr>
        <w:pStyle w:val="Level2"/>
      </w:pPr>
      <w:r w:rsidRPr="00EE6EEB">
        <w:rPr>
          <w:b w:val="0"/>
          <w:webHidden/>
        </w:rPr>
        <w:t>Visualization</w:t>
      </w:r>
      <w:r w:rsidR="00971AA1">
        <w:rPr>
          <w:webHidden/>
        </w:rPr>
        <w:tab/>
      </w:r>
    </w:p>
    <w:p w14:paraId="1D01C817" w14:textId="6241F506" w:rsidR="009467D5" w:rsidRDefault="00EE6EEB" w:rsidP="009467D5">
      <w:pPr>
        <w:pStyle w:val="Level1"/>
        <w:rPr>
          <w:webHidden/>
        </w:rPr>
      </w:pPr>
      <w:r>
        <w:rPr>
          <w:webHidden/>
        </w:rPr>
        <w:t>Discriminant Analysis</w:t>
      </w:r>
      <w:r w:rsidR="009467D5">
        <w:rPr>
          <w:webHidden/>
        </w:rPr>
        <w:tab/>
      </w:r>
    </w:p>
    <w:p w14:paraId="1761CBA9" w14:textId="33CA4DA0" w:rsidR="00EE6EEB" w:rsidRPr="00EE6EEB" w:rsidRDefault="00EE6EEB" w:rsidP="00EE6EEB">
      <w:pPr>
        <w:pStyle w:val="Level2"/>
        <w:rPr>
          <w:b w:val="0"/>
        </w:rPr>
      </w:pPr>
      <w:r w:rsidRPr="00EE6EEB">
        <w:rPr>
          <w:b w:val="0"/>
        </w:rPr>
        <w:t>Linear DIscriminant Analysis</w:t>
      </w:r>
    </w:p>
    <w:p w14:paraId="6034C356" w14:textId="4E84BDE4" w:rsidR="00EE6EEB" w:rsidRPr="00EE6EEB" w:rsidRDefault="00EE6EEB" w:rsidP="00EE6EEB">
      <w:pPr>
        <w:pStyle w:val="Level2"/>
        <w:rPr>
          <w:b w:val="0"/>
        </w:rPr>
      </w:pPr>
      <w:r w:rsidRPr="00EE6EEB">
        <w:rPr>
          <w:b w:val="0"/>
        </w:rPr>
        <w:t>Quadratic DIscriminant Analysis</w:t>
      </w:r>
    </w:p>
    <w:p w14:paraId="79959BB1" w14:textId="05D74E09" w:rsidR="009467D5" w:rsidRDefault="00EE6EEB" w:rsidP="009467D5">
      <w:pPr>
        <w:pStyle w:val="Level1"/>
        <w:rPr>
          <w:webHidden/>
        </w:rPr>
      </w:pPr>
      <w:r>
        <w:rPr>
          <w:webHidden/>
        </w:rPr>
        <w:t>Decision trees and Random Forest</w:t>
      </w:r>
      <w:r w:rsidR="009467D5">
        <w:rPr>
          <w:webHidden/>
        </w:rPr>
        <w:tab/>
      </w:r>
    </w:p>
    <w:p w14:paraId="2FD96AFD" w14:textId="637F0D1D" w:rsidR="00EE6EEB" w:rsidRPr="00EE6EEB" w:rsidRDefault="00EE6EEB" w:rsidP="00EE6EEB">
      <w:pPr>
        <w:pStyle w:val="Level2"/>
        <w:rPr>
          <w:b w:val="0"/>
          <w:webHidden/>
        </w:rPr>
      </w:pPr>
      <w:r w:rsidRPr="00EE6EEB">
        <w:rPr>
          <w:b w:val="0"/>
          <w:webHidden/>
        </w:rPr>
        <w:t>Rpart Trees</w:t>
      </w:r>
    </w:p>
    <w:p w14:paraId="1C270FDE" w14:textId="203A9217" w:rsidR="00EE6EEB" w:rsidRPr="00EE6EEB" w:rsidRDefault="00EE6EEB" w:rsidP="00EE6EEB">
      <w:pPr>
        <w:pStyle w:val="Level2"/>
        <w:rPr>
          <w:b w:val="0"/>
          <w:webHidden/>
        </w:rPr>
      </w:pPr>
      <w:r w:rsidRPr="00EE6EEB">
        <w:rPr>
          <w:b w:val="0"/>
          <w:webHidden/>
        </w:rPr>
        <w:t>random F</w:t>
      </w:r>
      <w:r>
        <w:rPr>
          <w:b w:val="0"/>
          <w:webHidden/>
        </w:rPr>
        <w:t>o</w:t>
      </w:r>
      <w:r w:rsidRPr="00EE6EEB">
        <w:rPr>
          <w:b w:val="0"/>
          <w:webHidden/>
        </w:rPr>
        <w:t>rest</w:t>
      </w:r>
    </w:p>
    <w:p w14:paraId="3F9BC692" w14:textId="313D7681" w:rsidR="009467D5" w:rsidRDefault="00EE6EEB" w:rsidP="009467D5">
      <w:pPr>
        <w:pStyle w:val="Level1"/>
        <w:rPr>
          <w:webHidden/>
        </w:rPr>
      </w:pPr>
      <w:r>
        <w:rPr>
          <w:webHidden/>
        </w:rPr>
        <w:t>Other Models</w:t>
      </w:r>
      <w:r w:rsidR="009467D5">
        <w:rPr>
          <w:webHidden/>
        </w:rPr>
        <w:tab/>
      </w:r>
    </w:p>
    <w:p w14:paraId="6D4A7F03" w14:textId="204DD626" w:rsidR="00EE6EEB" w:rsidRPr="00EE6EEB" w:rsidRDefault="00EE6EEB" w:rsidP="00EE6EEB">
      <w:pPr>
        <w:pStyle w:val="Level2"/>
        <w:rPr>
          <w:b w:val="0"/>
        </w:rPr>
      </w:pPr>
      <w:r w:rsidRPr="00EE6EEB">
        <w:rPr>
          <w:b w:val="0"/>
        </w:rPr>
        <w:t>Support vector machines</w:t>
      </w:r>
    </w:p>
    <w:p w14:paraId="651D3410" w14:textId="26DC738E" w:rsidR="00EE6EEB" w:rsidRPr="00EE6EEB" w:rsidRDefault="00EE6EEB" w:rsidP="00EE6EEB">
      <w:pPr>
        <w:pStyle w:val="Level2"/>
        <w:rPr>
          <w:b w:val="0"/>
        </w:rPr>
      </w:pPr>
      <w:r w:rsidRPr="00EE6EEB">
        <w:rPr>
          <w:b w:val="0"/>
        </w:rPr>
        <w:t xml:space="preserve">K Nearest Neighbourhood </w:t>
      </w:r>
    </w:p>
    <w:p w14:paraId="7249D072" w14:textId="4BEE594E" w:rsidR="00EE6EEB" w:rsidRPr="00EE6EEB" w:rsidRDefault="00EE6EEB" w:rsidP="00EE6EEB">
      <w:pPr>
        <w:pStyle w:val="Level2"/>
        <w:rPr>
          <w:b w:val="0"/>
        </w:rPr>
      </w:pPr>
      <w:r w:rsidRPr="00EE6EEB">
        <w:rPr>
          <w:b w:val="0"/>
        </w:rPr>
        <w:t>Artificial NeuRaL Networks</w:t>
      </w:r>
    </w:p>
    <w:p w14:paraId="5E3C848C" w14:textId="26907482" w:rsidR="009467D5" w:rsidRPr="00EE6EEB" w:rsidRDefault="00EE6EEB" w:rsidP="00EE6EEB">
      <w:pPr>
        <w:pStyle w:val="Level2"/>
        <w:rPr>
          <w:i/>
        </w:rPr>
      </w:pPr>
      <w:r w:rsidRPr="00EE6EEB">
        <w:rPr>
          <w:i/>
        </w:rPr>
        <w:t xml:space="preserve">LDA transformed SVM Models </w:t>
      </w:r>
    </w:p>
    <w:p w14:paraId="128D11D4" w14:textId="77777777" w:rsidR="009467D5" w:rsidRPr="009467D5" w:rsidRDefault="009467D5" w:rsidP="009467D5">
      <w:pPr>
        <w:pStyle w:val="Level1"/>
        <w:rPr>
          <w:b w:val="0"/>
          <w:u w:val="none"/>
        </w:rPr>
      </w:pPr>
    </w:p>
    <w:sectPr w:rsidR="009467D5" w:rsidRPr="009467D5" w:rsidSect="00EE6EEB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A8"/>
    <w:rsid w:val="00002AFF"/>
    <w:rsid w:val="00004797"/>
    <w:rsid w:val="0001424F"/>
    <w:rsid w:val="00020077"/>
    <w:rsid w:val="00020B54"/>
    <w:rsid w:val="0002515D"/>
    <w:rsid w:val="00025FF7"/>
    <w:rsid w:val="00027C98"/>
    <w:rsid w:val="00027E39"/>
    <w:rsid w:val="000306B6"/>
    <w:rsid w:val="00030A22"/>
    <w:rsid w:val="00030C11"/>
    <w:rsid w:val="00032986"/>
    <w:rsid w:val="0003556F"/>
    <w:rsid w:val="000355F7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3D05"/>
    <w:rsid w:val="000845CA"/>
    <w:rsid w:val="00086D04"/>
    <w:rsid w:val="000935D6"/>
    <w:rsid w:val="00093CED"/>
    <w:rsid w:val="00094A41"/>
    <w:rsid w:val="00094E4C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58A8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A63"/>
    <w:rsid w:val="00172D5F"/>
    <w:rsid w:val="001818A7"/>
    <w:rsid w:val="00182A89"/>
    <w:rsid w:val="00182E05"/>
    <w:rsid w:val="001865ED"/>
    <w:rsid w:val="001865F4"/>
    <w:rsid w:val="0018686F"/>
    <w:rsid w:val="00187A75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A72"/>
    <w:rsid w:val="001D0164"/>
    <w:rsid w:val="001D13F2"/>
    <w:rsid w:val="001D20FA"/>
    <w:rsid w:val="001D21D7"/>
    <w:rsid w:val="001D234C"/>
    <w:rsid w:val="001D572C"/>
    <w:rsid w:val="001D5D44"/>
    <w:rsid w:val="001D6818"/>
    <w:rsid w:val="001E133A"/>
    <w:rsid w:val="001E3E28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30516"/>
    <w:rsid w:val="00231377"/>
    <w:rsid w:val="00236434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3858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5C7B"/>
    <w:rsid w:val="002870FE"/>
    <w:rsid w:val="00291427"/>
    <w:rsid w:val="00292E21"/>
    <w:rsid w:val="002944B2"/>
    <w:rsid w:val="002966A5"/>
    <w:rsid w:val="002A1F4E"/>
    <w:rsid w:val="002A2C04"/>
    <w:rsid w:val="002A31AB"/>
    <w:rsid w:val="002A49BD"/>
    <w:rsid w:val="002A772E"/>
    <w:rsid w:val="002B02AA"/>
    <w:rsid w:val="002B13E7"/>
    <w:rsid w:val="002B1DBC"/>
    <w:rsid w:val="002C11E3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208B"/>
    <w:rsid w:val="002E0D00"/>
    <w:rsid w:val="002E23B7"/>
    <w:rsid w:val="002E248F"/>
    <w:rsid w:val="002E6280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A5A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400D18"/>
    <w:rsid w:val="0040184B"/>
    <w:rsid w:val="004053B4"/>
    <w:rsid w:val="00406BCA"/>
    <w:rsid w:val="00407896"/>
    <w:rsid w:val="00410F29"/>
    <w:rsid w:val="00413E08"/>
    <w:rsid w:val="00415B43"/>
    <w:rsid w:val="00415D07"/>
    <w:rsid w:val="004163B5"/>
    <w:rsid w:val="00417E2B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662BA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53C"/>
    <w:rsid w:val="004932D2"/>
    <w:rsid w:val="00494553"/>
    <w:rsid w:val="00494BF2"/>
    <w:rsid w:val="0049721E"/>
    <w:rsid w:val="00497321"/>
    <w:rsid w:val="004A1E63"/>
    <w:rsid w:val="004A1E67"/>
    <w:rsid w:val="004A311A"/>
    <w:rsid w:val="004A71D7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2447"/>
    <w:rsid w:val="004F44BE"/>
    <w:rsid w:val="004F5B4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E96"/>
    <w:rsid w:val="005642B5"/>
    <w:rsid w:val="00571871"/>
    <w:rsid w:val="00572EEA"/>
    <w:rsid w:val="005758B5"/>
    <w:rsid w:val="005765EE"/>
    <w:rsid w:val="0058077F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A0266"/>
    <w:rsid w:val="005A175A"/>
    <w:rsid w:val="005A1BAD"/>
    <w:rsid w:val="005A2027"/>
    <w:rsid w:val="005A69EB"/>
    <w:rsid w:val="005A7670"/>
    <w:rsid w:val="005B0E47"/>
    <w:rsid w:val="005B105C"/>
    <w:rsid w:val="005B4A22"/>
    <w:rsid w:val="005B69FE"/>
    <w:rsid w:val="005B7242"/>
    <w:rsid w:val="005B7A58"/>
    <w:rsid w:val="005C3204"/>
    <w:rsid w:val="005C44E4"/>
    <w:rsid w:val="005C59C9"/>
    <w:rsid w:val="005D32EE"/>
    <w:rsid w:val="005D3E5E"/>
    <w:rsid w:val="005D5588"/>
    <w:rsid w:val="005D5CF3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271A"/>
    <w:rsid w:val="006450B2"/>
    <w:rsid w:val="00651512"/>
    <w:rsid w:val="006519CE"/>
    <w:rsid w:val="00652936"/>
    <w:rsid w:val="00653D37"/>
    <w:rsid w:val="00654471"/>
    <w:rsid w:val="0065450C"/>
    <w:rsid w:val="0065602F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E1B44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4376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85E13"/>
    <w:rsid w:val="00790BF9"/>
    <w:rsid w:val="0079171C"/>
    <w:rsid w:val="00793461"/>
    <w:rsid w:val="0079527F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960"/>
    <w:rsid w:val="008172A3"/>
    <w:rsid w:val="008222F3"/>
    <w:rsid w:val="008233FA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632F"/>
    <w:rsid w:val="00861CFA"/>
    <w:rsid w:val="00861E51"/>
    <w:rsid w:val="00864D60"/>
    <w:rsid w:val="00865423"/>
    <w:rsid w:val="008656E9"/>
    <w:rsid w:val="00865FF4"/>
    <w:rsid w:val="00870623"/>
    <w:rsid w:val="0087129E"/>
    <w:rsid w:val="0087325A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4313"/>
    <w:rsid w:val="008A4732"/>
    <w:rsid w:val="008B5E62"/>
    <w:rsid w:val="008C0247"/>
    <w:rsid w:val="008C1B6A"/>
    <w:rsid w:val="008C29DF"/>
    <w:rsid w:val="008D285D"/>
    <w:rsid w:val="008D35AD"/>
    <w:rsid w:val="008D5953"/>
    <w:rsid w:val="008E0981"/>
    <w:rsid w:val="008E243D"/>
    <w:rsid w:val="008E3EC0"/>
    <w:rsid w:val="008E5193"/>
    <w:rsid w:val="008E5332"/>
    <w:rsid w:val="008E7F63"/>
    <w:rsid w:val="008F629D"/>
    <w:rsid w:val="008F6924"/>
    <w:rsid w:val="00900750"/>
    <w:rsid w:val="009021C1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67D5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71963"/>
    <w:rsid w:val="00971AA1"/>
    <w:rsid w:val="009724CD"/>
    <w:rsid w:val="00975D07"/>
    <w:rsid w:val="00975E8B"/>
    <w:rsid w:val="00980DBB"/>
    <w:rsid w:val="00981418"/>
    <w:rsid w:val="009840DA"/>
    <w:rsid w:val="00984558"/>
    <w:rsid w:val="00991E43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201F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42F0"/>
    <w:rsid w:val="009D446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2B7F"/>
    <w:rsid w:val="00A83A16"/>
    <w:rsid w:val="00A8586A"/>
    <w:rsid w:val="00A861C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6EA"/>
    <w:rsid w:val="00B2607F"/>
    <w:rsid w:val="00B27297"/>
    <w:rsid w:val="00B33DEF"/>
    <w:rsid w:val="00B36F11"/>
    <w:rsid w:val="00B427A5"/>
    <w:rsid w:val="00B5000B"/>
    <w:rsid w:val="00B51921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4BF"/>
    <w:rsid w:val="00B97C45"/>
    <w:rsid w:val="00BA3146"/>
    <w:rsid w:val="00BA3647"/>
    <w:rsid w:val="00BA3CA9"/>
    <w:rsid w:val="00BA4D11"/>
    <w:rsid w:val="00BA4DD2"/>
    <w:rsid w:val="00BA52E4"/>
    <w:rsid w:val="00BA5CFA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270"/>
    <w:rsid w:val="00BE23A9"/>
    <w:rsid w:val="00BE27AF"/>
    <w:rsid w:val="00BE2A63"/>
    <w:rsid w:val="00BE3875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3A59"/>
    <w:rsid w:val="00C355F3"/>
    <w:rsid w:val="00C3657A"/>
    <w:rsid w:val="00C4091B"/>
    <w:rsid w:val="00C426C4"/>
    <w:rsid w:val="00C426FD"/>
    <w:rsid w:val="00C436CE"/>
    <w:rsid w:val="00C43CE4"/>
    <w:rsid w:val="00C4456B"/>
    <w:rsid w:val="00C461A6"/>
    <w:rsid w:val="00C478F0"/>
    <w:rsid w:val="00C51750"/>
    <w:rsid w:val="00C526AE"/>
    <w:rsid w:val="00C5457F"/>
    <w:rsid w:val="00C55521"/>
    <w:rsid w:val="00C57038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EA7"/>
    <w:rsid w:val="00CB6AA6"/>
    <w:rsid w:val="00CB72C7"/>
    <w:rsid w:val="00CB748D"/>
    <w:rsid w:val="00CC0988"/>
    <w:rsid w:val="00CC09A5"/>
    <w:rsid w:val="00CC1B79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FC3"/>
    <w:rsid w:val="00CE6698"/>
    <w:rsid w:val="00CE7C73"/>
    <w:rsid w:val="00CF1971"/>
    <w:rsid w:val="00CF1BE3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7FBC"/>
    <w:rsid w:val="00D208A3"/>
    <w:rsid w:val="00D23C85"/>
    <w:rsid w:val="00D252B2"/>
    <w:rsid w:val="00D27E5D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A10A4"/>
    <w:rsid w:val="00DA6924"/>
    <w:rsid w:val="00DA77F0"/>
    <w:rsid w:val="00DB2123"/>
    <w:rsid w:val="00DB21DF"/>
    <w:rsid w:val="00DB392A"/>
    <w:rsid w:val="00DB3BBC"/>
    <w:rsid w:val="00DC0D24"/>
    <w:rsid w:val="00DC1ECF"/>
    <w:rsid w:val="00DC25ED"/>
    <w:rsid w:val="00DC4FDC"/>
    <w:rsid w:val="00DC620C"/>
    <w:rsid w:val="00DD00CB"/>
    <w:rsid w:val="00DD0882"/>
    <w:rsid w:val="00DD259C"/>
    <w:rsid w:val="00DD296B"/>
    <w:rsid w:val="00DD3A2A"/>
    <w:rsid w:val="00DD55D5"/>
    <w:rsid w:val="00DD63BB"/>
    <w:rsid w:val="00DE1608"/>
    <w:rsid w:val="00DE413C"/>
    <w:rsid w:val="00DE71EA"/>
    <w:rsid w:val="00DF08B6"/>
    <w:rsid w:val="00DF11AB"/>
    <w:rsid w:val="00DF36CD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235E"/>
    <w:rsid w:val="00E23101"/>
    <w:rsid w:val="00E25E77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534F"/>
    <w:rsid w:val="00E85FA1"/>
    <w:rsid w:val="00E930B3"/>
    <w:rsid w:val="00E9507E"/>
    <w:rsid w:val="00E95DBE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6EEB"/>
    <w:rsid w:val="00EE77C0"/>
    <w:rsid w:val="00EF6A7C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3427"/>
    <w:rsid w:val="00F338D9"/>
    <w:rsid w:val="00F3628B"/>
    <w:rsid w:val="00F40B2B"/>
    <w:rsid w:val="00F4262A"/>
    <w:rsid w:val="00F43250"/>
    <w:rsid w:val="00F503A4"/>
    <w:rsid w:val="00F52663"/>
    <w:rsid w:val="00F56311"/>
    <w:rsid w:val="00F613A6"/>
    <w:rsid w:val="00F62C5A"/>
    <w:rsid w:val="00F64295"/>
    <w:rsid w:val="00F650F7"/>
    <w:rsid w:val="00F70672"/>
    <w:rsid w:val="00F7554E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A3148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3098"/>
    <w:rsid w:val="00FE36F6"/>
    <w:rsid w:val="00FE3E7C"/>
    <w:rsid w:val="00FE46EE"/>
    <w:rsid w:val="00FE68A8"/>
    <w:rsid w:val="00FE6A78"/>
    <w:rsid w:val="00FE6D9C"/>
    <w:rsid w:val="00FE7645"/>
    <w:rsid w:val="00FF0F6F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647548"/>
  <w15:docId w15:val="{7E64D51F-46C1-40DA-B864-4301253D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71AA1"/>
    <w:rPr>
      <w:rFonts w:asciiTheme="minorHAnsi" w:hAnsiTheme="minorHAnsi" w:cs="Arial"/>
    </w:rPr>
  </w:style>
  <w:style w:type="paragraph" w:styleId="Heading1">
    <w:name w:val="heading 1"/>
    <w:basedOn w:val="Normal"/>
    <w:next w:val="Normal"/>
    <w:link w:val="Heading1Char"/>
    <w:rsid w:val="00971A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unhideWhenUsed/>
    <w:rsid w:val="009B201F"/>
    <w:pPr>
      <w:spacing w:before="360" w:after="360"/>
    </w:pPr>
    <w:rPr>
      <w:rFonts w:ascii="Times New Roman" w:hAnsi="Times New Roman" w:cs="Times New Roman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unhideWhenUsed/>
    <w:rsid w:val="009B201F"/>
    <w:rPr>
      <w:rFonts w:ascii="Times New Roman" w:hAnsi="Times New Roman" w:cs="Times New Roman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semiHidden/>
    <w:unhideWhenUsed/>
    <w:rsid w:val="009B201F"/>
    <w:rPr>
      <w:rFonts w:ascii="Times New Roman" w:hAnsi="Times New Roman" w:cs="Times New Roman"/>
      <w:smallCaps/>
      <w:sz w:val="22"/>
      <w:szCs w:val="22"/>
    </w:rPr>
  </w:style>
  <w:style w:type="paragraph" w:customStyle="1" w:styleId="TOCTitle">
    <w:name w:val="TOC Title"/>
    <w:basedOn w:val="Normal"/>
    <w:qFormat/>
    <w:rsid w:val="00971AA1"/>
    <w:pPr>
      <w:jc w:val="center"/>
    </w:pPr>
    <w:rPr>
      <w:rFonts w:asciiTheme="majorHAnsi" w:hAnsiTheme="majorHAnsi" w:cs="Times New Roman"/>
      <w:b/>
      <w:sz w:val="24"/>
      <w:szCs w:val="24"/>
    </w:rPr>
  </w:style>
  <w:style w:type="paragraph" w:customStyle="1" w:styleId="Level1">
    <w:name w:val="Level 1"/>
    <w:basedOn w:val="TOC1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2">
    <w:name w:val="Level 2"/>
    <w:basedOn w:val="TOC2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3">
    <w:name w:val="Level 3"/>
    <w:basedOn w:val="TOC3"/>
    <w:qFormat/>
    <w:rsid w:val="00971AA1"/>
    <w:pPr>
      <w:tabs>
        <w:tab w:val="right" w:pos="8630"/>
      </w:tabs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rsid w:val="00971A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71AA1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971A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71AA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E6EEB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E6EEB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Table%20of%20Contents%20(Fancy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D9"/>
    <w:rsid w:val="00A9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AE1B6A80C341509C92402C92402574">
    <w:name w:val="1DAE1B6A80C341509C92402C92402574"/>
  </w:style>
  <w:style w:type="paragraph" w:customStyle="1" w:styleId="8DEF55D8143B4378842D53AB05C16A94">
    <w:name w:val="8DEF55D8143B4378842D53AB05C16A94"/>
  </w:style>
  <w:style w:type="paragraph" w:customStyle="1" w:styleId="D7E0EF2517FE4C48BC748D6B0F4216A6">
    <w:name w:val="D7E0EF2517FE4C48BC748D6B0F4216A6"/>
  </w:style>
  <w:style w:type="paragraph" w:customStyle="1" w:styleId="9B8FA5D288E740DF8EBD5B99D91AF45B">
    <w:name w:val="9B8FA5D288E740DF8EBD5B99D91AF45B"/>
  </w:style>
  <w:style w:type="paragraph" w:customStyle="1" w:styleId="359D89BEF7E442C5B40C6F85F995F671">
    <w:name w:val="359D89BEF7E442C5B40C6F85F995F671"/>
  </w:style>
  <w:style w:type="paragraph" w:customStyle="1" w:styleId="4012651B71F64E1D87BF60969C70DD51">
    <w:name w:val="4012651B71F64E1D87BF60969C70DD51"/>
  </w:style>
  <w:style w:type="paragraph" w:customStyle="1" w:styleId="D8BE03C316844ABEAF5C07E86C534054">
    <w:name w:val="D8BE03C316844ABEAF5C07E86C534054"/>
  </w:style>
  <w:style w:type="paragraph" w:customStyle="1" w:styleId="EA17D56BEEF2442B8F322C9A7C80E88F">
    <w:name w:val="EA17D56BEEF2442B8F322C9A7C80E88F"/>
  </w:style>
  <w:style w:type="paragraph" w:customStyle="1" w:styleId="CCAFE3172F60439784DD52E290174409">
    <w:name w:val="CCAFE3172F60439784DD52E290174409"/>
  </w:style>
  <w:style w:type="paragraph" w:customStyle="1" w:styleId="9C64B47830164762B8546FC4F03F4BE2">
    <w:name w:val="9C64B47830164762B8546FC4F03F4BE2"/>
  </w:style>
  <w:style w:type="paragraph" w:customStyle="1" w:styleId="74DA939C5DB3432EB5B2DD4059994AFA">
    <w:name w:val="74DA939C5DB3432EB5B2DD4059994AFA"/>
  </w:style>
  <w:style w:type="paragraph" w:customStyle="1" w:styleId="6AF2F47CE3DE4DC4B602FEFD98C02408">
    <w:name w:val="6AF2F47CE3DE4DC4B602FEFD98C02408"/>
  </w:style>
  <w:style w:type="paragraph" w:customStyle="1" w:styleId="9B69A46A3D9E48CA9FE3C2596CA91C4A">
    <w:name w:val="9B69A46A3D9E48CA9FE3C2596CA91C4A"/>
  </w:style>
  <w:style w:type="paragraph" w:customStyle="1" w:styleId="EAFBEB7F5F114C6E9F18CC13E20D5C2E">
    <w:name w:val="EAFBEB7F5F114C6E9F18CC13E20D5C2E"/>
  </w:style>
  <w:style w:type="paragraph" w:customStyle="1" w:styleId="1035C018232B4453B864A8C743B3B7D3">
    <w:name w:val="1035C018232B4453B864A8C743B3B7D3"/>
  </w:style>
  <w:style w:type="paragraph" w:customStyle="1" w:styleId="0DB2932D0C6E4B52B9C9BEB47937DC8E">
    <w:name w:val="0DB2932D0C6E4B52B9C9BEB47937DC8E"/>
  </w:style>
  <w:style w:type="paragraph" w:customStyle="1" w:styleId="B01DA5FA46934487A6169BD4E7DC9F9E">
    <w:name w:val="B01DA5FA46934487A6169BD4E7DC9F9E"/>
  </w:style>
  <w:style w:type="paragraph" w:customStyle="1" w:styleId="5C1359280B374BFE92311F1ED23A2A5F">
    <w:name w:val="5C1359280B374BFE92311F1ED23A2A5F"/>
  </w:style>
  <w:style w:type="paragraph" w:customStyle="1" w:styleId="C223879422964EE38DE5E858870E2355">
    <w:name w:val="C223879422964EE38DE5E858870E2355"/>
  </w:style>
  <w:style w:type="paragraph" w:customStyle="1" w:styleId="A4DA989473844CCC8F6EB332C46854B3">
    <w:name w:val="A4DA989473844CCC8F6EB332C46854B3"/>
  </w:style>
  <w:style w:type="paragraph" w:customStyle="1" w:styleId="803FA499EFE94DF59447606C03D4A156">
    <w:name w:val="803FA499EFE94DF59447606C03D4A156"/>
  </w:style>
  <w:style w:type="paragraph" w:customStyle="1" w:styleId="84E1BC480FFE43BB93715CA7BCBFD9BD">
    <w:name w:val="84E1BC480FFE43BB93715CA7BCBFD9BD"/>
  </w:style>
  <w:style w:type="paragraph" w:customStyle="1" w:styleId="7BA8C45482DF496FAB851DDB19A033FA">
    <w:name w:val="7BA8C45482DF496FAB851DDB19A033FA"/>
  </w:style>
  <w:style w:type="paragraph" w:customStyle="1" w:styleId="AB3236E18B8E4D8AB495C87061CF4EB9">
    <w:name w:val="AB3236E18B8E4D8AB495C87061CF4EB9"/>
  </w:style>
  <w:style w:type="paragraph" w:customStyle="1" w:styleId="3774E2990FA5415E97422F95FA6F0AD6">
    <w:name w:val="3774E2990FA5415E97422F95FA6F0AD6"/>
  </w:style>
  <w:style w:type="paragraph" w:customStyle="1" w:styleId="3BB2409F83BE4B918D9A0EBA18CD16C3">
    <w:name w:val="3BB2409F83BE4B918D9A0EBA18CD16C3"/>
  </w:style>
  <w:style w:type="paragraph" w:customStyle="1" w:styleId="50A468FEE7FD4CD392292868391F6186">
    <w:name w:val="50A468FEE7FD4CD392292868391F6186"/>
  </w:style>
  <w:style w:type="paragraph" w:customStyle="1" w:styleId="1CE15F041DCB4525ACD72CA8D2786D7E">
    <w:name w:val="1CE15F041DCB4525ACD72CA8D2786D7E"/>
  </w:style>
  <w:style w:type="paragraph" w:customStyle="1" w:styleId="9F715895A91E4206B6FFEA09CCEE23F7">
    <w:name w:val="9F715895A91E4206B6FFEA09CCEE23F7"/>
  </w:style>
  <w:style w:type="paragraph" w:customStyle="1" w:styleId="DA219614FB9442A0A25C02E6F3BBA65F">
    <w:name w:val="DA219614FB9442A0A25C02E6F3BBA65F"/>
  </w:style>
  <w:style w:type="paragraph" w:customStyle="1" w:styleId="512A0642394D466EB00848E10B251D8D">
    <w:name w:val="512A0642394D466EB00848E10B251D8D"/>
  </w:style>
  <w:style w:type="paragraph" w:customStyle="1" w:styleId="079F32E2AE8D40A29B36684BEDA6DD85">
    <w:name w:val="079F32E2AE8D40A29B36684BEDA6DD85"/>
  </w:style>
  <w:style w:type="paragraph" w:customStyle="1" w:styleId="F5B6F0C26FCC43D9B064C7669FA96AEC">
    <w:name w:val="F5B6F0C26FCC43D9B064C7669FA96AEC"/>
  </w:style>
  <w:style w:type="paragraph" w:customStyle="1" w:styleId="BD8603C19B0546C99006243787A4E286">
    <w:name w:val="BD8603C19B0546C99006243787A4E286"/>
  </w:style>
  <w:style w:type="paragraph" w:customStyle="1" w:styleId="E0F883CA76384DBF8A0D563E783EFD33">
    <w:name w:val="E0F883CA76384DBF8A0D563E783EFD33"/>
  </w:style>
  <w:style w:type="paragraph" w:customStyle="1" w:styleId="C7B0FABBBA39422CB56464797DF91149">
    <w:name w:val="C7B0FABBBA39422CB56464797DF91149"/>
  </w:style>
  <w:style w:type="paragraph" w:customStyle="1" w:styleId="E23C851E079B46289F033D6BDA0E16AE">
    <w:name w:val="E23C851E079B46289F033D6BDA0E16AE"/>
  </w:style>
  <w:style w:type="paragraph" w:customStyle="1" w:styleId="9EF84DDB79A04FF6864D7CD36E8959CC">
    <w:name w:val="9EF84DDB79A04FF6864D7CD36E8959CC"/>
  </w:style>
  <w:style w:type="paragraph" w:customStyle="1" w:styleId="6655B92F36FD4A0287B23C69C4EDB3E3">
    <w:name w:val="6655B92F36FD4A0287B23C69C4EDB3E3"/>
  </w:style>
  <w:style w:type="paragraph" w:customStyle="1" w:styleId="B581D6221F274270904E8B37FD4C1384">
    <w:name w:val="B581D6221F274270904E8B37FD4C1384"/>
  </w:style>
  <w:style w:type="paragraph" w:customStyle="1" w:styleId="E275C7FC9A06418B993D8ABC6F257E30">
    <w:name w:val="E275C7FC9A06418B993D8ABC6F257E30"/>
  </w:style>
  <w:style w:type="paragraph" w:customStyle="1" w:styleId="6A0F14D6937C40CBA707E6F83484A47B">
    <w:name w:val="6A0F14D6937C40CBA707E6F83484A47B"/>
  </w:style>
  <w:style w:type="paragraph" w:customStyle="1" w:styleId="2A3DA2B8FE994985AEE29412DC845B71">
    <w:name w:val="2A3DA2B8FE994985AEE29412DC845B71"/>
    <w:rsid w:val="00A919D9"/>
  </w:style>
  <w:style w:type="paragraph" w:customStyle="1" w:styleId="8FC7E6616D884D06AD4A0B7A56B0C504">
    <w:name w:val="8FC7E6616D884D06AD4A0B7A56B0C504"/>
    <w:rsid w:val="00A919D9"/>
  </w:style>
  <w:style w:type="paragraph" w:customStyle="1" w:styleId="7A47009468A34134881FA593420D6894">
    <w:name w:val="7A47009468A34134881FA593420D6894"/>
    <w:rsid w:val="00A919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1DA44C07-5B35-4482-9A4D-9A7FC3986A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 (Fancy design).dotx</Template>
  <TotalTime>2546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Analytics</vt:lpstr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Analytics</dc:title>
  <dc:subject>Assignment - 2</dc:subject>
  <dc:creator>Karthick RaJA S – ( 14596)</dc:creator>
  <cp:keywords/>
  <cp:lastModifiedBy>Karthick Raja S</cp:lastModifiedBy>
  <cp:revision>1</cp:revision>
  <cp:lastPrinted>2018-03-31T17:48:00Z</cp:lastPrinted>
  <dcterms:created xsi:type="dcterms:W3CDTF">2018-03-29T20:08:00Z</dcterms:created>
  <dcterms:modified xsi:type="dcterms:W3CDTF">2018-04-01T15:53:00Z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TC102218431033</vt:lpwstr>
  </property>
</Properties>
</file>